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316EE8D" w14:textId="77777777" w:rsidTr="00D243D4">
        <w:trPr>
          <w:trHeight w:hRule="exact" w:val="993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7821D2E" w14:textId="77777777" w:rsidR="00282BFB" w:rsidRPr="00D243D4" w:rsidRDefault="00282BFB" w:rsidP="00282BFB">
            <w:pPr>
              <w:pStyle w:val="ContactInfo"/>
              <w:rPr>
                <w:b/>
                <w:sz w:val="40"/>
              </w:rPr>
            </w:pPr>
            <w:r w:rsidRPr="00D243D4">
              <w:rPr>
                <w:b/>
                <w:sz w:val="40"/>
              </w:rPr>
              <w:t>VAISHALI VENKATESAN</w:t>
            </w:r>
          </w:p>
          <w:p w14:paraId="45A631D2" w14:textId="371C3C87" w:rsidR="00282BFB" w:rsidRPr="00605107" w:rsidRDefault="00282BFB" w:rsidP="00282BFB">
            <w:pPr>
              <w:pStyle w:val="ContactInfo"/>
              <w:rPr>
                <w:rFonts w:ascii="Times New Roman" w:hAnsi="Times New Roman" w:cs="Times New Roman"/>
                <w:sz w:val="28"/>
                <w:szCs w:val="28"/>
              </w:rPr>
            </w:pPr>
            <w:r w:rsidRPr="00605107">
              <w:rPr>
                <w:rFonts w:ascii="Times New Roman" w:hAnsi="Times New Roman" w:cs="Times New Roman"/>
                <w:sz w:val="28"/>
                <w:szCs w:val="28"/>
              </w:rPr>
              <w:t>+1 361(228)2527|</w:t>
            </w:r>
            <w:r w:rsidR="0055035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hyperlink r:id="rId7" w:history="1">
              <w:r w:rsidR="008964A8" w:rsidRPr="004B1545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vaish3737@gmail.com</w:t>
              </w:r>
            </w:hyperlink>
            <w:r w:rsidRPr="006051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3D22367" w14:textId="77777777" w:rsidR="00282BFB" w:rsidRDefault="00282BFB" w:rsidP="00913946">
            <w:pPr>
              <w:pStyle w:val="ContactInfo"/>
              <w:contextualSpacing w:val="0"/>
            </w:pPr>
          </w:p>
          <w:p w14:paraId="7FA4DF49" w14:textId="77777777"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  <w:tr w:rsidR="009571D8" w:rsidRPr="00CF1A49" w14:paraId="5FDBB37D" w14:textId="77777777" w:rsidTr="00D243D4">
        <w:trPr>
          <w:trHeight w:val="136"/>
        </w:trPr>
        <w:tc>
          <w:tcPr>
            <w:tcW w:w="9360" w:type="dxa"/>
            <w:tcMar>
              <w:top w:w="432" w:type="dxa"/>
            </w:tcMar>
          </w:tcPr>
          <w:p w14:paraId="51CA7AF4" w14:textId="77777777" w:rsidR="001755A8" w:rsidRPr="00CF1A49" w:rsidRDefault="001755A8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0FA453B9A51C486BB09D0FF376EAAFFA"/>
        </w:placeholder>
        <w:temporary/>
        <w:showingPlcHdr/>
        <w15:appearance w15:val="hidden"/>
      </w:sdtPr>
      <w:sdtEndPr/>
      <w:sdtContent>
        <w:p w14:paraId="0A819BE1" w14:textId="77777777" w:rsidR="00282BFB" w:rsidRPr="00CF1A49" w:rsidRDefault="00282BFB" w:rsidP="00282BFB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282BFB" w:rsidRPr="00CF1A49" w14:paraId="60DE6A2D" w14:textId="77777777" w:rsidTr="00A3798A">
        <w:tc>
          <w:tcPr>
            <w:tcW w:w="9355" w:type="dxa"/>
          </w:tcPr>
          <w:p w14:paraId="2945B592" w14:textId="77777777" w:rsidR="00282BFB" w:rsidRPr="00CF1A49" w:rsidRDefault="00282BFB" w:rsidP="00A3798A">
            <w:pPr>
              <w:pStyle w:val="Heading3"/>
              <w:contextualSpacing w:val="0"/>
              <w:outlineLvl w:val="2"/>
            </w:pPr>
            <w:r>
              <w:t>May 2019</w:t>
            </w:r>
          </w:p>
          <w:p w14:paraId="725369AB" w14:textId="77777777" w:rsidR="00282BFB" w:rsidRPr="00CF1A49" w:rsidRDefault="00282BFB" w:rsidP="00A3798A">
            <w:pPr>
              <w:pStyle w:val="Heading2"/>
              <w:contextualSpacing w:val="0"/>
              <w:outlineLvl w:val="1"/>
            </w:pPr>
            <w:r w:rsidRPr="00282BFB">
              <w:rPr>
                <w:sz w:val="24"/>
              </w:rPr>
              <w:t xml:space="preserve">MASTER OF SCIENCE, </w:t>
            </w:r>
            <w:r w:rsidRPr="00282BFB">
              <w:rPr>
                <w:rStyle w:val="SubtleReference"/>
                <w:sz w:val="24"/>
              </w:rPr>
              <w:t>texas A &amp; M University</w:t>
            </w:r>
          </w:p>
          <w:p w14:paraId="0509B7D7" w14:textId="77777777" w:rsidR="00282BFB" w:rsidRPr="00CF1A49" w:rsidRDefault="00282BFB" w:rsidP="00A3798A">
            <w:pPr>
              <w:contextualSpacing w:val="0"/>
            </w:pPr>
            <w:r>
              <w:t>Major: Computer Science,3.89 GPA</w:t>
            </w:r>
          </w:p>
        </w:tc>
      </w:tr>
      <w:tr w:rsidR="00282BFB" w:rsidRPr="00CF1A49" w14:paraId="0474630F" w14:textId="77777777" w:rsidTr="00A3798A">
        <w:tc>
          <w:tcPr>
            <w:tcW w:w="9355" w:type="dxa"/>
            <w:tcMar>
              <w:top w:w="216" w:type="dxa"/>
            </w:tcMar>
          </w:tcPr>
          <w:p w14:paraId="4F9C2D98" w14:textId="77777777" w:rsidR="00282BFB" w:rsidRPr="00CF1A49" w:rsidRDefault="00282BFB" w:rsidP="00A3798A">
            <w:pPr>
              <w:pStyle w:val="Heading3"/>
              <w:contextualSpacing w:val="0"/>
              <w:outlineLvl w:val="2"/>
            </w:pPr>
            <w:r>
              <w:t>May 2016</w:t>
            </w:r>
          </w:p>
          <w:p w14:paraId="358DF39D" w14:textId="77777777" w:rsidR="00282BFB" w:rsidRPr="00CF1A49" w:rsidRDefault="00282BFB" w:rsidP="00A3798A">
            <w:pPr>
              <w:pStyle w:val="Heading2"/>
              <w:contextualSpacing w:val="0"/>
              <w:outlineLvl w:val="1"/>
            </w:pPr>
            <w:r>
              <w:t>BAChelor of Engineering</w:t>
            </w:r>
            <w:r w:rsidRPr="00CF1A49">
              <w:t xml:space="preserve">, </w:t>
            </w:r>
            <w:r>
              <w:rPr>
                <w:rStyle w:val="SubtleReference"/>
              </w:rPr>
              <w:t>Anna University</w:t>
            </w:r>
          </w:p>
          <w:p w14:paraId="21C7AE3F" w14:textId="77777777" w:rsidR="00282BFB" w:rsidRDefault="00282BFB" w:rsidP="00A3798A">
            <w:r>
              <w:t>Major: Computer Science,3.68 GPA</w:t>
            </w:r>
          </w:p>
        </w:tc>
      </w:tr>
    </w:tbl>
    <w:p w14:paraId="0008E476" w14:textId="77777777" w:rsidR="004E01EB" w:rsidRPr="00CF1A49" w:rsidRDefault="00C4752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5C2F836656744D3B7FB09241FDD4ED0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005FA3F" w14:textId="77777777" w:rsidTr="00D66A52">
        <w:tc>
          <w:tcPr>
            <w:tcW w:w="9355" w:type="dxa"/>
          </w:tcPr>
          <w:p w14:paraId="70312435" w14:textId="77777777" w:rsidR="001D0BF1" w:rsidRPr="00CF1A49" w:rsidRDefault="00B17D92" w:rsidP="001D0BF1">
            <w:pPr>
              <w:pStyle w:val="Heading3"/>
              <w:contextualSpacing w:val="0"/>
              <w:outlineLvl w:val="2"/>
            </w:pPr>
            <w:r>
              <w:t>Jan 2016 to Jun 2017</w:t>
            </w:r>
          </w:p>
          <w:p w14:paraId="2846FEF1" w14:textId="77777777" w:rsidR="001D0BF1" w:rsidRPr="00CF1A49" w:rsidRDefault="00B17D92" w:rsidP="001D0BF1">
            <w:pPr>
              <w:pStyle w:val="Heading2"/>
              <w:contextualSpacing w:val="0"/>
              <w:outlineLvl w:val="1"/>
            </w:pPr>
            <w:r>
              <w:t>Associate data analyst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the Advisory board company</w:t>
            </w:r>
          </w:p>
          <w:p w14:paraId="46AF2437" w14:textId="77777777" w:rsidR="00B17D92" w:rsidRPr="00B17D92" w:rsidRDefault="00B17D92" w:rsidP="00B17D92">
            <w:pPr>
              <w:pStyle w:val="Achievement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</w:rPr>
            </w:pPr>
            <w:r w:rsidRPr="00B17D92">
              <w:rPr>
                <w:rFonts w:asciiTheme="minorHAnsi" w:hAnsiTheme="minorHAnsi" w:cstheme="minorHAnsi"/>
                <w:sz w:val="22"/>
              </w:rPr>
              <w:t>Managed U.S based Hospital’s monthly data refresh through ETL processes which aimed to provide insights on the cost opportunities and quality adherence to patient care. It was a part of my job to track project tasks, provide status and ensure tasks completed on schedule.</w:t>
            </w:r>
          </w:p>
          <w:p w14:paraId="480D2274" w14:textId="77777777" w:rsidR="00B17D92" w:rsidRPr="00B17D92" w:rsidRDefault="00B17D92" w:rsidP="00B17D92">
            <w:pPr>
              <w:pStyle w:val="Achievement"/>
              <w:rPr>
                <w:rFonts w:asciiTheme="minorHAnsi" w:hAnsiTheme="minorHAnsi" w:cstheme="minorHAnsi"/>
                <w:sz w:val="22"/>
              </w:rPr>
            </w:pPr>
          </w:p>
          <w:p w14:paraId="3AEF9921" w14:textId="77777777" w:rsidR="00B17D92" w:rsidRPr="00B17D92" w:rsidRDefault="00B17D92" w:rsidP="00B17D92">
            <w:pPr>
              <w:pStyle w:val="Achievement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</w:rPr>
            </w:pPr>
            <w:r w:rsidRPr="00B17D92">
              <w:rPr>
                <w:rFonts w:asciiTheme="minorHAnsi" w:hAnsiTheme="minorHAnsi" w:cstheme="minorHAnsi"/>
                <w:sz w:val="22"/>
              </w:rPr>
              <w:t>Analyzed healthcare data and optimized the schemas and workflow to handle them efficiently which involved data mapping, resource analysis and inspection of data specs meeting crucial deadlines. I had to troubleshoot defects and code resolutions.</w:t>
            </w:r>
          </w:p>
          <w:p w14:paraId="14D24A6D" w14:textId="77777777" w:rsidR="00B17D92" w:rsidRPr="00B17D92" w:rsidRDefault="00B17D92" w:rsidP="00B17D92">
            <w:pPr>
              <w:pStyle w:val="Achievement"/>
              <w:ind w:left="720"/>
              <w:rPr>
                <w:rFonts w:asciiTheme="minorHAnsi" w:hAnsiTheme="minorHAnsi" w:cstheme="minorHAnsi"/>
                <w:sz w:val="22"/>
              </w:rPr>
            </w:pPr>
          </w:p>
          <w:p w14:paraId="627DFD5B" w14:textId="77777777" w:rsidR="00B17D92" w:rsidRPr="00B17D92" w:rsidRDefault="00B17D92" w:rsidP="00B17D92">
            <w:pPr>
              <w:pStyle w:val="Achievement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</w:rPr>
            </w:pPr>
            <w:r w:rsidRPr="00B17D92">
              <w:rPr>
                <w:rFonts w:asciiTheme="minorHAnsi" w:hAnsiTheme="minorHAnsi" w:cstheme="minorHAnsi"/>
                <w:sz w:val="22"/>
              </w:rPr>
              <w:t xml:space="preserve">Communicated and collaborated with Business Analysts, Dedicated Advisors and various stakeholders of the </w:t>
            </w:r>
          </w:p>
          <w:p w14:paraId="166D6A06" w14:textId="77777777" w:rsidR="00B17D92" w:rsidRPr="00B17D92" w:rsidRDefault="00B17D92" w:rsidP="00B17D92">
            <w:pPr>
              <w:pStyle w:val="Achievement"/>
              <w:ind w:left="720"/>
              <w:rPr>
                <w:rFonts w:asciiTheme="minorHAnsi" w:hAnsiTheme="minorHAnsi" w:cstheme="minorHAnsi"/>
                <w:sz w:val="22"/>
              </w:rPr>
            </w:pPr>
            <w:r w:rsidRPr="00B17D92">
              <w:rPr>
                <w:rFonts w:asciiTheme="minorHAnsi" w:hAnsiTheme="minorHAnsi" w:cstheme="minorHAnsi"/>
                <w:sz w:val="22"/>
              </w:rPr>
              <w:t xml:space="preserve">Advisory Board in US. </w:t>
            </w:r>
          </w:p>
          <w:p w14:paraId="7E89131C" w14:textId="77777777" w:rsidR="00B17D92" w:rsidRPr="00B17D92" w:rsidRDefault="00B17D92" w:rsidP="00B17D92">
            <w:pPr>
              <w:pStyle w:val="Achievement"/>
              <w:rPr>
                <w:rFonts w:asciiTheme="minorHAnsi" w:hAnsiTheme="minorHAnsi" w:cstheme="minorHAnsi"/>
                <w:sz w:val="22"/>
              </w:rPr>
            </w:pPr>
          </w:p>
          <w:p w14:paraId="6BAF1C72" w14:textId="55AE47C6" w:rsidR="00B17D92" w:rsidRPr="00B17D92" w:rsidRDefault="00B17D92" w:rsidP="00B17D92">
            <w:pPr>
              <w:pStyle w:val="Achievement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</w:rPr>
            </w:pPr>
            <w:r w:rsidRPr="00B17D92">
              <w:rPr>
                <w:rFonts w:asciiTheme="minorHAnsi" w:hAnsiTheme="minorHAnsi" w:cstheme="minorHAnsi"/>
                <w:sz w:val="22"/>
              </w:rPr>
              <w:t xml:space="preserve">Interacted with HealthCare Vendors like Cigna, Aetna, Optum, </w:t>
            </w:r>
            <w:r w:rsidR="00D243D4" w:rsidRPr="00B17D92">
              <w:rPr>
                <w:rFonts w:asciiTheme="minorHAnsi" w:hAnsiTheme="minorHAnsi" w:cstheme="minorHAnsi"/>
                <w:sz w:val="22"/>
              </w:rPr>
              <w:t>Milliman and</w:t>
            </w:r>
            <w:r w:rsidRPr="00B17D92">
              <w:rPr>
                <w:rFonts w:asciiTheme="minorHAnsi" w:hAnsiTheme="minorHAnsi" w:cstheme="minorHAnsi"/>
                <w:sz w:val="22"/>
              </w:rPr>
              <w:t xml:space="preserve"> Express Scripts to accomplish data integration.</w:t>
            </w:r>
          </w:p>
          <w:p w14:paraId="37E3243F" w14:textId="77777777" w:rsidR="00B17D92" w:rsidRPr="00B17D92" w:rsidRDefault="00B17D92" w:rsidP="00B17D92">
            <w:pPr>
              <w:pStyle w:val="Achievement"/>
              <w:ind w:left="360"/>
              <w:rPr>
                <w:rFonts w:asciiTheme="minorHAnsi" w:hAnsiTheme="minorHAnsi" w:cstheme="minorHAnsi"/>
                <w:sz w:val="22"/>
              </w:rPr>
            </w:pPr>
          </w:p>
          <w:p w14:paraId="1FF24ED8" w14:textId="77777777" w:rsidR="00B17D92" w:rsidRPr="00B17D92" w:rsidRDefault="00B17D92" w:rsidP="00B17D92">
            <w:pPr>
              <w:pStyle w:val="Achievement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</w:rPr>
            </w:pPr>
            <w:r w:rsidRPr="00B17D92">
              <w:rPr>
                <w:rFonts w:asciiTheme="minorHAnsi" w:hAnsiTheme="minorHAnsi" w:cstheme="minorHAnsi"/>
                <w:sz w:val="22"/>
              </w:rPr>
              <w:t>Have mentored freshers and my juniors in technical and functional roles.</w:t>
            </w:r>
          </w:p>
          <w:p w14:paraId="2DC772A9" w14:textId="77777777" w:rsidR="00B17D92" w:rsidRPr="00F970B5" w:rsidRDefault="00B17D92" w:rsidP="00B17D92">
            <w:pPr>
              <w:pStyle w:val="Achievement"/>
            </w:pPr>
          </w:p>
          <w:p w14:paraId="57868E17" w14:textId="77777777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160AD70A" w14:textId="77777777" w:rsidTr="00F61DF9">
        <w:tc>
          <w:tcPr>
            <w:tcW w:w="9355" w:type="dxa"/>
            <w:tcMar>
              <w:top w:w="216" w:type="dxa"/>
            </w:tcMar>
          </w:tcPr>
          <w:p w14:paraId="605E2052" w14:textId="77777777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3111F19F42CE4AA190D58A1EF381AF89"/>
        </w:placeholder>
        <w:temporary/>
        <w:showingPlcHdr/>
        <w15:appearance w15:val="hidden"/>
      </w:sdtPr>
      <w:sdtEndPr/>
      <w:sdtContent>
        <w:p w14:paraId="38E847AA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15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Skills layout table"/>
      </w:tblPr>
      <w:tblGrid>
        <w:gridCol w:w="7364"/>
        <w:gridCol w:w="20"/>
        <w:gridCol w:w="455"/>
        <w:gridCol w:w="455"/>
        <w:gridCol w:w="1094"/>
      </w:tblGrid>
      <w:tr w:rsidR="008242C1" w:rsidRPr="006E1507" w14:paraId="54684A95" w14:textId="77777777" w:rsidTr="008D48B8">
        <w:tc>
          <w:tcPr>
            <w:tcW w:w="7364" w:type="dxa"/>
          </w:tcPr>
          <w:p w14:paraId="421224F7" w14:textId="77777777" w:rsidR="00BD1B58" w:rsidRDefault="00BD1B58" w:rsidP="00BD1B58">
            <w:pPr>
              <w:pStyle w:val="ListBullet"/>
              <w:contextualSpacing w:val="0"/>
            </w:pPr>
            <w:r w:rsidRPr="00B17D92">
              <w:rPr>
                <w:b/>
              </w:rPr>
              <w:t>Languages</w:t>
            </w:r>
            <w:r>
              <w:t>: ​C, C++, Java</w:t>
            </w:r>
            <w:r w:rsidR="001B48F0">
              <w:t>,JavaFX</w:t>
            </w:r>
          </w:p>
          <w:p w14:paraId="35FEBF3A" w14:textId="77777777" w:rsidR="000B2182" w:rsidRDefault="00BD1B58" w:rsidP="00BD1B58">
            <w:pPr>
              <w:pStyle w:val="ListBullet"/>
              <w:contextualSpacing w:val="0"/>
            </w:pPr>
            <w:r w:rsidRPr="00B17D92">
              <w:rPr>
                <w:b/>
              </w:rPr>
              <w:t>WebTechnologies</w:t>
            </w:r>
            <w:r>
              <w:t>:HTML5,CSS3,Javascript.SQL,React</w:t>
            </w:r>
            <w:r w:rsidR="008242C1">
              <w:t>,NodeJS,</w:t>
            </w:r>
          </w:p>
          <w:p w14:paraId="4D20FA43" w14:textId="2711DF0F" w:rsidR="00BD1B58" w:rsidRDefault="000B2182" w:rsidP="000B218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  <w:r>
              <w:t xml:space="preserve">                                  </w:t>
            </w:r>
            <w:r w:rsidR="008242C1">
              <w:t>Expres</w:t>
            </w:r>
            <w:bookmarkStart w:id="0" w:name="_GoBack"/>
            <w:bookmarkEnd w:id="0"/>
            <w:r w:rsidR="008242C1">
              <w:t>s,AngularJ</w:t>
            </w:r>
            <w:r>
              <w:t>S</w:t>
            </w:r>
          </w:p>
          <w:p w14:paraId="0F06045E" w14:textId="55ED5089" w:rsidR="00550358" w:rsidRDefault="00550358" w:rsidP="00BD1B58">
            <w:pPr>
              <w:pStyle w:val="ListBullet"/>
              <w:contextualSpacing w:val="0"/>
            </w:pPr>
            <w:r>
              <w:rPr>
                <w:b/>
              </w:rPr>
              <w:lastRenderedPageBreak/>
              <w:t>Database</w:t>
            </w:r>
            <w:r w:rsidRPr="00550358">
              <w:t>:</w:t>
            </w:r>
            <w:r>
              <w:t>MySQL,Oracle,PostgresSQL</w:t>
            </w:r>
          </w:p>
          <w:p w14:paraId="0C377C8D" w14:textId="7B6CE43C" w:rsidR="00550358" w:rsidRDefault="00550358" w:rsidP="00BD1B58">
            <w:pPr>
              <w:pStyle w:val="ListBullet"/>
              <w:contextualSpacing w:val="0"/>
            </w:pPr>
            <w:r>
              <w:rPr>
                <w:b/>
              </w:rPr>
              <w:t>NoSQL</w:t>
            </w:r>
            <w:r w:rsidRPr="00550358">
              <w:t>:</w:t>
            </w:r>
            <w:r>
              <w:t>DynamoDB,MongoBD</w:t>
            </w:r>
          </w:p>
          <w:p w14:paraId="052DB0B7" w14:textId="77777777" w:rsidR="001B48F0" w:rsidRPr="001B48F0" w:rsidRDefault="001B48F0" w:rsidP="001B48F0">
            <w:pPr>
              <w:pStyle w:val="ListBullet"/>
              <w:rPr>
                <w:b/>
              </w:rPr>
            </w:pPr>
            <w:r w:rsidRPr="001B48F0">
              <w:rPr>
                <w:b/>
              </w:rPr>
              <w:t>Android Mobile development</w:t>
            </w:r>
          </w:p>
          <w:p w14:paraId="44E0FDD3" w14:textId="77777777" w:rsidR="00BD1B58" w:rsidRDefault="00BD1B58" w:rsidP="00BD1B58">
            <w:pPr>
              <w:pStyle w:val="ListBullet"/>
              <w:contextualSpacing w:val="0"/>
            </w:pPr>
            <w:r>
              <w:t xml:space="preserve">Hands on experience in using </w:t>
            </w:r>
            <w:r w:rsidRPr="00BD1B58">
              <w:rPr>
                <w:b/>
              </w:rPr>
              <w:t>MS Office</w:t>
            </w:r>
            <w:r>
              <w:t>.</w:t>
            </w:r>
          </w:p>
          <w:p w14:paraId="06765AFA" w14:textId="040F7726" w:rsidR="00BD1B58" w:rsidRDefault="00BD1B58" w:rsidP="00BD1B58">
            <w:pPr>
              <w:pStyle w:val="ListBullet"/>
              <w:contextualSpacing w:val="0"/>
            </w:pPr>
            <w:r w:rsidRPr="00156220">
              <w:t xml:space="preserve">Familiarity with Amazon Web Services </w:t>
            </w:r>
            <w:r w:rsidR="00550358">
              <w:t>:S3,EC2,VPC,ELB,Autoscaling,Cloudfront,Lambda and API.</w:t>
            </w:r>
          </w:p>
          <w:p w14:paraId="058CDBB3" w14:textId="77777777" w:rsidR="00BD1B58" w:rsidRPr="006E1507" w:rsidRDefault="00BD1B58" w:rsidP="001B48F0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0" w:type="dxa"/>
          </w:tcPr>
          <w:p w14:paraId="07D52252" w14:textId="77777777" w:rsidR="00BD1B58" w:rsidRPr="006E1507" w:rsidRDefault="00BD1B58" w:rsidP="00B17D92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55" w:type="dxa"/>
          </w:tcPr>
          <w:p w14:paraId="1692516C" w14:textId="77777777" w:rsidR="00BD1B58" w:rsidRPr="006E1507" w:rsidRDefault="00BD1B58" w:rsidP="00B17D92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455" w:type="dxa"/>
          </w:tcPr>
          <w:p w14:paraId="064A6777" w14:textId="77777777" w:rsidR="00BD1B58" w:rsidRPr="006E1507" w:rsidRDefault="00BD1B58" w:rsidP="00B17D92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1094" w:type="dxa"/>
            <w:tcMar>
              <w:left w:w="360" w:type="dxa"/>
            </w:tcMar>
          </w:tcPr>
          <w:p w14:paraId="6F7001CA" w14:textId="77777777" w:rsidR="00BD1B58" w:rsidRPr="006E1507" w:rsidRDefault="00BD1B58" w:rsidP="00B17D9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3701A01D" w14:textId="77777777" w:rsidR="00BD1B58" w:rsidRPr="006E1507" w:rsidRDefault="00BD1B58" w:rsidP="00B17D92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40020BFF" w14:textId="77777777" w:rsidR="00BD1B58" w:rsidRDefault="00BD1B58">
      <w:pPr>
        <w:pStyle w:val="Heading1"/>
      </w:pPr>
      <w:r>
        <w:t>Certifications</w:t>
      </w:r>
    </w:p>
    <w:p w14:paraId="2993159F" w14:textId="77777777" w:rsidR="00BD1B58" w:rsidRDefault="00BD1B58" w:rsidP="00523D0A">
      <w:pPr>
        <w:pStyle w:val="ListBullet"/>
      </w:pPr>
      <w:r w:rsidRPr="00F970B5">
        <w:t xml:space="preserve">Oracle Certified Professional, Java SE6 Programmer                                         </w:t>
      </w:r>
      <w:r>
        <w:t xml:space="preserve">                        </w:t>
      </w:r>
    </w:p>
    <w:p w14:paraId="0AB14264" w14:textId="77777777" w:rsidR="00523D0A" w:rsidRPr="00523D0A" w:rsidRDefault="00523D0A" w:rsidP="00523D0A">
      <w:pPr>
        <w:pStyle w:val="ListBullet"/>
        <w:rPr>
          <w:rFonts w:eastAsiaTheme="minorEastAsia"/>
          <w:color w:val="000000"/>
        </w:rPr>
      </w:pPr>
      <w:r w:rsidRPr="00523D0A">
        <w:t>Completed a course “Certificate in Web Component Development using Java Technologies”</w:t>
      </w:r>
    </w:p>
    <w:p w14:paraId="4D4CB0B2" w14:textId="77777777" w:rsidR="00523D0A" w:rsidRPr="00523D0A" w:rsidRDefault="00523D0A" w:rsidP="00523D0A">
      <w:pPr>
        <w:pStyle w:val="ListBullet"/>
        <w:numPr>
          <w:ilvl w:val="0"/>
          <w:numId w:val="0"/>
        </w:numPr>
        <w:ind w:left="360"/>
        <w:rPr>
          <w:rFonts w:eastAsiaTheme="minorEastAsia"/>
          <w:color w:val="000000"/>
        </w:rPr>
      </w:pPr>
      <w:r w:rsidRPr="00523D0A">
        <w:t xml:space="preserve"> at NIIT Chennai Nungambakkam Centre</w:t>
      </w:r>
      <w:r w:rsidRPr="00523D0A">
        <w:rPr>
          <w:rFonts w:eastAsiaTheme="minorEastAsia"/>
          <w:color w:val="000000"/>
        </w:rPr>
        <w:t xml:space="preserve"> </w:t>
      </w:r>
    </w:p>
    <w:sdt>
      <w:sdtPr>
        <w:alias w:val="Activities:"/>
        <w:tag w:val="Activities:"/>
        <w:id w:val="1223332893"/>
        <w:placeholder>
          <w:docPart w:val="C6E54DA8B873410CBB7D628EA97C50C9"/>
        </w:placeholder>
        <w:temporary/>
        <w:showingPlcHdr/>
        <w15:appearance w15:val="hidden"/>
      </w:sdtPr>
      <w:sdtEndPr/>
      <w:sdtContent>
        <w:p w14:paraId="7863038E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098C4F48" w14:textId="77777777" w:rsidR="001B48F0" w:rsidRDefault="001B48F0" w:rsidP="001B48F0">
      <w:pPr>
        <w:pStyle w:val="ListBullet"/>
      </w:pPr>
      <w:r w:rsidRPr="001B48F0">
        <w:t>Excellent oral and communication skills, with ability to communicate with diverse populations.</w:t>
      </w:r>
    </w:p>
    <w:p w14:paraId="66CA37D3" w14:textId="77777777" w:rsidR="007506CC" w:rsidRDefault="007506CC" w:rsidP="001B48F0">
      <w:pPr>
        <w:pStyle w:val="ListBullet"/>
      </w:pPr>
      <w:r>
        <w:t>Deep understanding in Object oriented concepts.</w:t>
      </w:r>
    </w:p>
    <w:p w14:paraId="76CC7C1B" w14:textId="75C0895F" w:rsidR="007506CC" w:rsidRDefault="007506CC" w:rsidP="007506CC">
      <w:pPr>
        <w:pStyle w:val="ListBullet"/>
      </w:pPr>
      <w:r w:rsidRPr="007506CC">
        <w:t>Experience with the entire software development lifecycle</w:t>
      </w:r>
      <w:r w:rsidR="00F9698A" w:rsidRPr="00F9698A">
        <w:rPr>
          <w:b/>
        </w:rPr>
        <w:t>(SDLC)</w:t>
      </w:r>
      <w:r w:rsidRPr="007506CC">
        <w:t xml:space="preserve"> – including requirements analysis, design, development, deployment, testing and maintenance</w:t>
      </w:r>
    </w:p>
    <w:p w14:paraId="1DC20B93" w14:textId="77777777" w:rsidR="001B48F0" w:rsidRDefault="001B48F0" w:rsidP="001B48F0">
      <w:pPr>
        <w:pStyle w:val="ListBullet"/>
      </w:pPr>
      <w:r w:rsidRPr="001B48F0">
        <w:t xml:space="preserve">Strong experience required in source control management tools such as </w:t>
      </w:r>
      <w:r w:rsidRPr="00D243D4">
        <w:rPr>
          <w:b/>
        </w:rPr>
        <w:t>SVN</w:t>
      </w:r>
      <w:r w:rsidRPr="001B48F0">
        <w:t xml:space="preserve"> and </w:t>
      </w:r>
      <w:r w:rsidRPr="00D243D4">
        <w:rPr>
          <w:b/>
        </w:rPr>
        <w:t>GIT</w:t>
      </w:r>
      <w:r>
        <w:t>.</w:t>
      </w:r>
    </w:p>
    <w:p w14:paraId="3842D24E" w14:textId="77777777" w:rsidR="001B48F0" w:rsidRDefault="001B48F0" w:rsidP="001B48F0">
      <w:pPr>
        <w:pStyle w:val="ListBullet"/>
      </w:pPr>
      <w:r w:rsidRPr="00AA3C0A">
        <w:t>Relational database concepts, data structures and database internals such as file systems &amp; query optimization.</w:t>
      </w:r>
    </w:p>
    <w:p w14:paraId="768AD43F" w14:textId="77777777" w:rsidR="001B48F0" w:rsidRDefault="003C767B" w:rsidP="001B48F0">
      <w:pPr>
        <w:pStyle w:val="ListBullet"/>
      </w:pPr>
      <w:r>
        <w:t xml:space="preserve">Experience of over year and a half in </w:t>
      </w:r>
      <w:r w:rsidRPr="00D243D4">
        <w:rPr>
          <w:b/>
        </w:rPr>
        <w:t>CRM Salesforce</w:t>
      </w:r>
      <w:r>
        <w:t xml:space="preserve"> tool.</w:t>
      </w:r>
    </w:p>
    <w:p w14:paraId="46FD73E4" w14:textId="36568E40" w:rsidR="00D243D4" w:rsidRDefault="00D243D4" w:rsidP="001B48F0">
      <w:pPr>
        <w:pStyle w:val="ListBullet"/>
      </w:pPr>
      <w:r>
        <w:t xml:space="preserve">Part time blogger/content writer in </w:t>
      </w:r>
      <w:r w:rsidRPr="00D243D4">
        <w:rPr>
          <w:b/>
        </w:rPr>
        <w:t>Wordpress</w:t>
      </w:r>
      <w:r>
        <w:t>.</w:t>
      </w:r>
    </w:p>
    <w:p w14:paraId="1D0CB88E" w14:textId="77777777" w:rsidR="00523D0A" w:rsidRDefault="00523D0A">
      <w:pPr>
        <w:pStyle w:val="Heading1"/>
      </w:pPr>
      <w:r>
        <w:t>Projects</w:t>
      </w:r>
    </w:p>
    <w:p w14:paraId="0C10E3B3" w14:textId="5C3AFEB3" w:rsidR="00523D0A" w:rsidRPr="00523D0A" w:rsidRDefault="00523D0A" w:rsidP="00523D0A">
      <w:pPr>
        <w:pStyle w:val="ListBullet"/>
        <w:rPr>
          <w:rFonts w:eastAsiaTheme="minorEastAsia"/>
        </w:rPr>
      </w:pPr>
      <w:r w:rsidRPr="00523D0A">
        <w:t>Developed a project on Android Based Tracking using Bluetooth watch in a team of three. The project monitored the pulse rate of loved ones and when an abnormal pulse is noticed, it automatically sends a message to their relatives.</w:t>
      </w:r>
    </w:p>
    <w:p w14:paraId="7EFC01C5" w14:textId="0112E690" w:rsidR="00523D0A" w:rsidRDefault="00523D0A" w:rsidP="0023619F">
      <w:pPr>
        <w:pStyle w:val="ListBullet"/>
        <w:rPr>
          <w:rFonts w:eastAsiaTheme="minorEastAsia"/>
        </w:rPr>
      </w:pPr>
      <w:r>
        <w:rPr>
          <w:rFonts w:eastAsiaTheme="minorEastAsia"/>
        </w:rPr>
        <w:t>Developed a basic Calculator in Android</w:t>
      </w:r>
      <w:r w:rsidR="008964A8">
        <w:rPr>
          <w:rFonts w:eastAsiaTheme="minorEastAsia"/>
        </w:rPr>
        <w:t>.</w:t>
      </w:r>
    </w:p>
    <w:p w14:paraId="24DCE82A" w14:textId="4D23D9E9" w:rsidR="00523D0A" w:rsidRDefault="00523D0A" w:rsidP="00523D0A">
      <w:pPr>
        <w:pStyle w:val="ListBullet"/>
        <w:rPr>
          <w:rFonts w:eastAsiaTheme="minorEastAsia"/>
        </w:rPr>
      </w:pPr>
      <w:r>
        <w:rPr>
          <w:rFonts w:eastAsiaTheme="minorEastAsia"/>
        </w:rPr>
        <w:t xml:space="preserve">Developed Event Management System using JavaFX for Corporate events and hosting in undergrad in a team of four. </w:t>
      </w:r>
    </w:p>
    <w:p w14:paraId="736B90F1" w14:textId="66C7D22A" w:rsidR="008964A8" w:rsidRDefault="008964A8" w:rsidP="00523D0A">
      <w:pPr>
        <w:pStyle w:val="ListBullet"/>
        <w:rPr>
          <w:rFonts w:eastAsiaTheme="minorEastAsia"/>
        </w:rPr>
      </w:pPr>
      <w:r>
        <w:rPr>
          <w:rFonts w:eastAsiaTheme="minorEastAsia"/>
        </w:rPr>
        <w:t xml:space="preserve">Developed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interactive CV using front end technologies HTML,CSS,Javascript.</w:t>
      </w:r>
    </w:p>
    <w:p w14:paraId="12E0A3EA" w14:textId="1B82C2AB" w:rsidR="00D243D4" w:rsidRDefault="00D243D4">
      <w:pPr>
        <w:pStyle w:val="Heading1"/>
      </w:pPr>
      <w:r>
        <w:t>Resources</w:t>
      </w:r>
    </w:p>
    <w:p w14:paraId="652EB0D1" w14:textId="0272E820" w:rsidR="00D243D4" w:rsidRPr="00D243D4" w:rsidRDefault="00D243D4" w:rsidP="00D243D4">
      <w:pPr>
        <w:pStyle w:val="ListBullet"/>
        <w:rPr>
          <w:b/>
          <w:sz w:val="28"/>
        </w:rPr>
      </w:pPr>
      <w:r w:rsidRPr="00D243D4">
        <w:rPr>
          <w:b/>
          <w:sz w:val="28"/>
        </w:rPr>
        <w:t>LinkedIn</w:t>
      </w:r>
    </w:p>
    <w:p w14:paraId="1A4CC0AD" w14:textId="6CEA7DC6" w:rsidR="00D243D4" w:rsidRPr="00D243D4" w:rsidRDefault="00C47529" w:rsidP="00D243D4">
      <w:pPr>
        <w:pStyle w:val="ListBullet"/>
        <w:numPr>
          <w:ilvl w:val="0"/>
          <w:numId w:val="0"/>
        </w:numPr>
        <w:ind w:left="360"/>
        <w:rPr>
          <w:sz w:val="18"/>
        </w:rPr>
      </w:pPr>
      <w:hyperlink r:id="rId8" w:history="1">
        <w:r w:rsidR="00D243D4" w:rsidRPr="00D243D4">
          <w:rPr>
            <w:rStyle w:val="Hyperlink"/>
            <w:rFonts w:ascii="Times New Roman" w:hAnsi="Times New Roman" w:cs="Times New Roman"/>
            <w:szCs w:val="28"/>
          </w:rPr>
          <w:t>https://www.linkedin.com/pub/vaishalivenkatesan/101/732/335</w:t>
        </w:r>
      </w:hyperlink>
    </w:p>
    <w:p w14:paraId="0D3FCA7A" w14:textId="77777777" w:rsidR="00D243D4" w:rsidRPr="00D243D4" w:rsidRDefault="00D243D4" w:rsidP="00D243D4">
      <w:pPr>
        <w:pStyle w:val="ListBullet"/>
        <w:numPr>
          <w:ilvl w:val="0"/>
          <w:numId w:val="0"/>
        </w:numPr>
        <w:ind w:left="360"/>
        <w:rPr>
          <w:sz w:val="28"/>
        </w:rPr>
      </w:pPr>
    </w:p>
    <w:p w14:paraId="59F13C28" w14:textId="6817E6ED" w:rsidR="00D243D4" w:rsidRPr="00D243D4" w:rsidRDefault="00D243D4" w:rsidP="00D243D4">
      <w:pPr>
        <w:pStyle w:val="ListBullet"/>
        <w:rPr>
          <w:b/>
        </w:rPr>
      </w:pPr>
      <w:r w:rsidRPr="00D243D4">
        <w:rPr>
          <w:b/>
          <w:sz w:val="28"/>
        </w:rPr>
        <w:t>Wordpress</w:t>
      </w:r>
    </w:p>
    <w:p w14:paraId="7802F214" w14:textId="7AE81055" w:rsidR="00D243D4" w:rsidRDefault="00C47529" w:rsidP="00D243D4">
      <w:pPr>
        <w:pStyle w:val="ListBullet"/>
        <w:numPr>
          <w:ilvl w:val="0"/>
          <w:numId w:val="0"/>
        </w:numPr>
        <w:ind w:left="360"/>
      </w:pPr>
      <w:hyperlink r:id="rId9" w:history="1">
        <w:r w:rsidR="00D243D4" w:rsidRPr="00D243D4">
          <w:rPr>
            <w:rStyle w:val="Hyperlink"/>
          </w:rPr>
          <w:t>https://sinthiyamai.wordpress.com/</w:t>
        </w:r>
      </w:hyperlink>
    </w:p>
    <w:p w14:paraId="33C79360" w14:textId="0A6DA584" w:rsidR="00D243D4" w:rsidRPr="00D243D4" w:rsidRDefault="00D243D4" w:rsidP="00D243D4">
      <w:pPr>
        <w:pStyle w:val="ListBullet"/>
        <w:numPr>
          <w:ilvl w:val="0"/>
          <w:numId w:val="0"/>
        </w:numPr>
        <w:ind w:left="360"/>
        <w:rPr>
          <w:b/>
          <w:sz w:val="28"/>
        </w:rPr>
      </w:pPr>
    </w:p>
    <w:p w14:paraId="2B73720D" w14:textId="0B6F7109" w:rsidR="00D243D4" w:rsidRPr="00D243D4" w:rsidRDefault="00D243D4" w:rsidP="00D243D4">
      <w:pPr>
        <w:pStyle w:val="ListBullet"/>
        <w:rPr>
          <w:b/>
          <w:sz w:val="28"/>
        </w:rPr>
      </w:pPr>
      <w:r w:rsidRPr="00D243D4">
        <w:rPr>
          <w:b/>
          <w:sz w:val="28"/>
        </w:rPr>
        <w:t>GitHub</w:t>
      </w:r>
    </w:p>
    <w:p w14:paraId="15BFA425" w14:textId="3275741C" w:rsidR="00D243D4" w:rsidRDefault="00C47529" w:rsidP="00D243D4">
      <w:pPr>
        <w:pStyle w:val="ListBullet"/>
        <w:numPr>
          <w:ilvl w:val="0"/>
          <w:numId w:val="0"/>
        </w:numPr>
        <w:ind w:left="360"/>
      </w:pPr>
      <w:hyperlink r:id="rId10" w:history="1">
        <w:r w:rsidR="00D243D4" w:rsidRPr="00D243D4">
          <w:rPr>
            <w:rStyle w:val="Hyperlink"/>
          </w:rPr>
          <w:t>https://github.com/vaish3737/</w:t>
        </w:r>
      </w:hyperlink>
    </w:p>
    <w:p w14:paraId="1FC389F1" w14:textId="77777777" w:rsidR="00523D0A" w:rsidRDefault="00523D0A">
      <w:pPr>
        <w:pStyle w:val="Heading1"/>
      </w:pPr>
    </w:p>
    <w:sectPr w:rsidR="00523D0A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AA462" w14:textId="77777777" w:rsidR="00C47529" w:rsidRDefault="00C47529" w:rsidP="0068194B">
      <w:r>
        <w:separator/>
      </w:r>
    </w:p>
    <w:p w14:paraId="229120AA" w14:textId="77777777" w:rsidR="00C47529" w:rsidRDefault="00C47529"/>
    <w:p w14:paraId="349EE42A" w14:textId="77777777" w:rsidR="00C47529" w:rsidRDefault="00C47529"/>
  </w:endnote>
  <w:endnote w:type="continuationSeparator" w:id="0">
    <w:p w14:paraId="7FF78F86" w14:textId="77777777" w:rsidR="00C47529" w:rsidRDefault="00C47529" w:rsidP="0068194B">
      <w:r>
        <w:continuationSeparator/>
      </w:r>
    </w:p>
    <w:p w14:paraId="5749FBD1" w14:textId="77777777" w:rsidR="00C47529" w:rsidRDefault="00C47529"/>
    <w:p w14:paraId="4C4E6FBF" w14:textId="77777777" w:rsidR="00C47529" w:rsidRDefault="00C475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7052E0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3473B" w14:textId="77777777" w:rsidR="00C47529" w:rsidRDefault="00C47529" w:rsidP="0068194B">
      <w:r>
        <w:separator/>
      </w:r>
    </w:p>
    <w:p w14:paraId="087086EB" w14:textId="77777777" w:rsidR="00C47529" w:rsidRDefault="00C47529"/>
    <w:p w14:paraId="5FF488D0" w14:textId="77777777" w:rsidR="00C47529" w:rsidRDefault="00C47529"/>
  </w:footnote>
  <w:footnote w:type="continuationSeparator" w:id="0">
    <w:p w14:paraId="59C33FA6" w14:textId="77777777" w:rsidR="00C47529" w:rsidRDefault="00C47529" w:rsidP="0068194B">
      <w:r>
        <w:continuationSeparator/>
      </w:r>
    </w:p>
    <w:p w14:paraId="326DB473" w14:textId="77777777" w:rsidR="00C47529" w:rsidRDefault="00C47529"/>
    <w:p w14:paraId="35B05DE5" w14:textId="77777777" w:rsidR="00C47529" w:rsidRDefault="00C475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BED2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E79890" wp14:editId="2FD4AB6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9E2FFC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F7865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C733D50"/>
    <w:multiLevelType w:val="hybridMultilevel"/>
    <w:tmpl w:val="711E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746BE4"/>
    <w:multiLevelType w:val="hybridMultilevel"/>
    <w:tmpl w:val="2A6E4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E092DE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F801A4F"/>
    <w:multiLevelType w:val="hybridMultilevel"/>
    <w:tmpl w:val="12BCFCE0"/>
    <w:lvl w:ilvl="0" w:tplc="0BC01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BFB"/>
    <w:rsid w:val="000001EF"/>
    <w:rsid w:val="00007322"/>
    <w:rsid w:val="00007728"/>
    <w:rsid w:val="00024584"/>
    <w:rsid w:val="00024730"/>
    <w:rsid w:val="00055E95"/>
    <w:rsid w:val="0007021F"/>
    <w:rsid w:val="000A2720"/>
    <w:rsid w:val="000B2182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48F0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19F"/>
    <w:rsid w:val="00236D54"/>
    <w:rsid w:val="00241D8C"/>
    <w:rsid w:val="00241FDB"/>
    <w:rsid w:val="0024720C"/>
    <w:rsid w:val="002617AE"/>
    <w:rsid w:val="002638D0"/>
    <w:rsid w:val="002647D3"/>
    <w:rsid w:val="00275EAE"/>
    <w:rsid w:val="00282BFB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767B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3D0A"/>
    <w:rsid w:val="00550358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5107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06CC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42C1"/>
    <w:rsid w:val="00834955"/>
    <w:rsid w:val="00855B59"/>
    <w:rsid w:val="00860461"/>
    <w:rsid w:val="0086487C"/>
    <w:rsid w:val="00870B20"/>
    <w:rsid w:val="008829F8"/>
    <w:rsid w:val="00885897"/>
    <w:rsid w:val="008964A8"/>
    <w:rsid w:val="008A6538"/>
    <w:rsid w:val="008C7056"/>
    <w:rsid w:val="008D3D5A"/>
    <w:rsid w:val="008D48B8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3F05"/>
    <w:rsid w:val="00B10EBE"/>
    <w:rsid w:val="00B17D92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1B58"/>
    <w:rsid w:val="00BD431F"/>
    <w:rsid w:val="00BE423E"/>
    <w:rsid w:val="00BF61AC"/>
    <w:rsid w:val="00C47529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3D4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C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9698A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FC0D7"/>
  <w15:chartTrackingRefBased/>
  <w15:docId w15:val="{DAC4619D-58F0-4BF2-A464-0A920991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82BFB"/>
    <w:rPr>
      <w:color w:val="605E5C"/>
      <w:shd w:val="clear" w:color="auto" w:fill="E1DFDD"/>
    </w:rPr>
  </w:style>
  <w:style w:type="paragraph" w:customStyle="1" w:styleId="Achievement">
    <w:name w:val="Achievement"/>
    <w:basedOn w:val="BodyText"/>
    <w:autoRedefine/>
    <w:rsid w:val="00B17D92"/>
    <w:pPr>
      <w:tabs>
        <w:tab w:val="left" w:pos="4320"/>
        <w:tab w:val="left" w:pos="5112"/>
        <w:tab w:val="left" w:pos="5760"/>
        <w:tab w:val="left" w:pos="6480"/>
      </w:tabs>
      <w:spacing w:after="0"/>
    </w:pPr>
    <w:rPr>
      <w:rFonts w:ascii="Times New Roman" w:hAnsi="Times New Roman" w:cs="Times New Roman"/>
      <w:color w:val="000000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b/vaishalivenkatesan/101/732/33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ish3737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vaish373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nthiyamai.wordpress.com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sh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C2F836656744D3B7FB09241FDD4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5C4D0-919C-472C-8D2D-7C4959825F53}"/>
      </w:docPartPr>
      <w:docPartBody>
        <w:p w:rsidR="006514CB" w:rsidRDefault="00A95298">
          <w:pPr>
            <w:pStyle w:val="35C2F836656744D3B7FB09241FDD4ED0"/>
          </w:pPr>
          <w:r w:rsidRPr="00CF1A49">
            <w:t>Experience</w:t>
          </w:r>
        </w:p>
      </w:docPartBody>
    </w:docPart>
    <w:docPart>
      <w:docPartPr>
        <w:name w:val="3111F19F42CE4AA190D58A1EF381A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C370E-9C13-4AC2-B796-2615FF32067E}"/>
      </w:docPartPr>
      <w:docPartBody>
        <w:p w:rsidR="006514CB" w:rsidRDefault="00A95298">
          <w:pPr>
            <w:pStyle w:val="3111F19F42CE4AA190D58A1EF381AF89"/>
          </w:pPr>
          <w:r w:rsidRPr="00CF1A49">
            <w:t>Skills</w:t>
          </w:r>
        </w:p>
      </w:docPartBody>
    </w:docPart>
    <w:docPart>
      <w:docPartPr>
        <w:name w:val="C6E54DA8B873410CBB7D628EA97C5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9CF9-F30D-4918-BC24-4523A7924E78}"/>
      </w:docPartPr>
      <w:docPartBody>
        <w:p w:rsidR="006514CB" w:rsidRDefault="00A95298">
          <w:pPr>
            <w:pStyle w:val="C6E54DA8B873410CBB7D628EA97C50C9"/>
          </w:pPr>
          <w:r w:rsidRPr="00CF1A49">
            <w:t>Activities</w:t>
          </w:r>
        </w:p>
      </w:docPartBody>
    </w:docPart>
    <w:docPart>
      <w:docPartPr>
        <w:name w:val="0FA453B9A51C486BB09D0FF376EAA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569EA-14D5-4059-AFFD-AAF49689213C}"/>
      </w:docPartPr>
      <w:docPartBody>
        <w:p w:rsidR="006514CB" w:rsidRDefault="00A20236" w:rsidP="00A20236">
          <w:pPr>
            <w:pStyle w:val="0FA453B9A51C486BB09D0FF376EAAFFA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36"/>
    <w:rsid w:val="0020419B"/>
    <w:rsid w:val="004062AB"/>
    <w:rsid w:val="006514CB"/>
    <w:rsid w:val="00A20236"/>
    <w:rsid w:val="00A95298"/>
    <w:rsid w:val="00F5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77CEBA4D8A43A786919D20838D4245">
    <w:name w:val="0377CEBA4D8A43A786919D20838D424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124346C34604AA2989D152819A36FF2">
    <w:name w:val="F124346C34604AA2989D152819A36FF2"/>
  </w:style>
  <w:style w:type="paragraph" w:customStyle="1" w:styleId="CAF6549502D749F38C6E3FC3ACBF1C3D">
    <w:name w:val="CAF6549502D749F38C6E3FC3ACBF1C3D"/>
  </w:style>
  <w:style w:type="paragraph" w:customStyle="1" w:styleId="27FCCCA8318B486CBDDFF7B44647834E">
    <w:name w:val="27FCCCA8318B486CBDDFF7B44647834E"/>
  </w:style>
  <w:style w:type="paragraph" w:customStyle="1" w:styleId="9A50E821483142778015E5F19B7FBBF9">
    <w:name w:val="9A50E821483142778015E5F19B7FBBF9"/>
  </w:style>
  <w:style w:type="paragraph" w:customStyle="1" w:styleId="49674EC73E5E40D6A8713869E164D4C1">
    <w:name w:val="49674EC73E5E40D6A8713869E164D4C1"/>
  </w:style>
  <w:style w:type="paragraph" w:customStyle="1" w:styleId="3D2AEE624F344E77937EC1020CBDDFB5">
    <w:name w:val="3D2AEE624F344E77937EC1020CBDDFB5"/>
  </w:style>
  <w:style w:type="paragraph" w:customStyle="1" w:styleId="870FC308BDCE41B588B7DFA3FA236BF0">
    <w:name w:val="870FC308BDCE41B588B7DFA3FA236BF0"/>
  </w:style>
  <w:style w:type="paragraph" w:customStyle="1" w:styleId="66BBF2D7E09C4256B5D58C703CD0DFE5">
    <w:name w:val="66BBF2D7E09C4256B5D58C703CD0DFE5"/>
  </w:style>
  <w:style w:type="paragraph" w:customStyle="1" w:styleId="72FE4A95043145BB8120F0D4EE7B0CB3">
    <w:name w:val="72FE4A95043145BB8120F0D4EE7B0CB3"/>
  </w:style>
  <w:style w:type="paragraph" w:customStyle="1" w:styleId="A6788DEC77B04518A5580557A4695140">
    <w:name w:val="A6788DEC77B04518A5580557A4695140"/>
  </w:style>
  <w:style w:type="paragraph" w:customStyle="1" w:styleId="35C2F836656744D3B7FB09241FDD4ED0">
    <w:name w:val="35C2F836656744D3B7FB09241FDD4ED0"/>
  </w:style>
  <w:style w:type="paragraph" w:customStyle="1" w:styleId="074A90F0E6AC45CB8DB060E41B01E11C">
    <w:name w:val="074A90F0E6AC45CB8DB060E41B01E11C"/>
  </w:style>
  <w:style w:type="paragraph" w:customStyle="1" w:styleId="C882B032BCF645EF8071D14B2C4771B0">
    <w:name w:val="C882B032BCF645EF8071D14B2C4771B0"/>
  </w:style>
  <w:style w:type="paragraph" w:customStyle="1" w:styleId="841A7E8DCCC64CCEB0C0539844BD3DFD">
    <w:name w:val="841A7E8DCCC64CCEB0C0539844BD3DFD"/>
  </w:style>
  <w:style w:type="character" w:styleId="SubtleReference">
    <w:name w:val="Subtle Reference"/>
    <w:basedOn w:val="DefaultParagraphFont"/>
    <w:uiPriority w:val="10"/>
    <w:qFormat/>
    <w:rsid w:val="00A20236"/>
    <w:rPr>
      <w:b/>
      <w:caps w:val="0"/>
      <w:smallCaps/>
      <w:color w:val="595959" w:themeColor="text1" w:themeTint="A6"/>
    </w:rPr>
  </w:style>
  <w:style w:type="paragraph" w:customStyle="1" w:styleId="6A616656DEFD435F95DC1DD7353E5C94">
    <w:name w:val="6A616656DEFD435F95DC1DD7353E5C94"/>
  </w:style>
  <w:style w:type="paragraph" w:customStyle="1" w:styleId="176E5F7839694EDEACAFF2D411416F10">
    <w:name w:val="176E5F7839694EDEACAFF2D411416F10"/>
  </w:style>
  <w:style w:type="paragraph" w:customStyle="1" w:styleId="7B96724D58B64550BCE9A06B25BCE2A8">
    <w:name w:val="7B96724D58B64550BCE9A06B25BCE2A8"/>
  </w:style>
  <w:style w:type="paragraph" w:customStyle="1" w:styleId="A4374A1E35DB4E36BC9A078069488670">
    <w:name w:val="A4374A1E35DB4E36BC9A078069488670"/>
  </w:style>
  <w:style w:type="paragraph" w:customStyle="1" w:styleId="D69210879BA94F1CBA7450D18A0DA8FE">
    <w:name w:val="D69210879BA94F1CBA7450D18A0DA8FE"/>
  </w:style>
  <w:style w:type="paragraph" w:customStyle="1" w:styleId="27414845C59042ED8486EF9DA4A2681E">
    <w:name w:val="27414845C59042ED8486EF9DA4A2681E"/>
  </w:style>
  <w:style w:type="paragraph" w:customStyle="1" w:styleId="6130D6A5B61A49C3924D5395F4164811">
    <w:name w:val="6130D6A5B61A49C3924D5395F4164811"/>
  </w:style>
  <w:style w:type="paragraph" w:customStyle="1" w:styleId="714164BD2C3B4D28BDD72FC25FB24551">
    <w:name w:val="714164BD2C3B4D28BDD72FC25FB24551"/>
  </w:style>
  <w:style w:type="paragraph" w:customStyle="1" w:styleId="47EFBEC689324DD98FBA5FBAAA5D6B60">
    <w:name w:val="47EFBEC689324DD98FBA5FBAAA5D6B60"/>
  </w:style>
  <w:style w:type="paragraph" w:customStyle="1" w:styleId="56E5697FA34E41E38BB80F679342574E">
    <w:name w:val="56E5697FA34E41E38BB80F679342574E"/>
  </w:style>
  <w:style w:type="paragraph" w:customStyle="1" w:styleId="98C657BC613B4D26A06A70DDBB53381B">
    <w:name w:val="98C657BC613B4D26A06A70DDBB53381B"/>
  </w:style>
  <w:style w:type="paragraph" w:customStyle="1" w:styleId="8B71D5F5E79C4EA786F83B3E1129B6CB">
    <w:name w:val="8B71D5F5E79C4EA786F83B3E1129B6CB"/>
  </w:style>
  <w:style w:type="paragraph" w:customStyle="1" w:styleId="E1B122A6523A4EDFBB1ED10E8D14A495">
    <w:name w:val="E1B122A6523A4EDFBB1ED10E8D14A495"/>
  </w:style>
  <w:style w:type="paragraph" w:customStyle="1" w:styleId="57A1756A2D684B4781C1A67E37B189C1">
    <w:name w:val="57A1756A2D684B4781C1A67E37B189C1"/>
  </w:style>
  <w:style w:type="paragraph" w:customStyle="1" w:styleId="49795FC60CA2431E97952105C71A98DD">
    <w:name w:val="49795FC60CA2431E97952105C71A98DD"/>
  </w:style>
  <w:style w:type="paragraph" w:customStyle="1" w:styleId="7916BC9E1BA242A78DF8E8D58DB29CE2">
    <w:name w:val="7916BC9E1BA242A78DF8E8D58DB29CE2"/>
  </w:style>
  <w:style w:type="paragraph" w:customStyle="1" w:styleId="94628DB3DE304036B41078F9932DB2E8">
    <w:name w:val="94628DB3DE304036B41078F9932DB2E8"/>
  </w:style>
  <w:style w:type="paragraph" w:customStyle="1" w:styleId="57279E977A8E466483F8ED2CBA3B3D5F">
    <w:name w:val="57279E977A8E466483F8ED2CBA3B3D5F"/>
  </w:style>
  <w:style w:type="paragraph" w:customStyle="1" w:styleId="3111F19F42CE4AA190D58A1EF381AF89">
    <w:name w:val="3111F19F42CE4AA190D58A1EF381AF89"/>
  </w:style>
  <w:style w:type="paragraph" w:customStyle="1" w:styleId="A23C267981A444E49A18A3500926D6F0">
    <w:name w:val="A23C267981A444E49A18A3500926D6F0"/>
  </w:style>
  <w:style w:type="paragraph" w:customStyle="1" w:styleId="D37079102B9D412DA94097C6D566663B">
    <w:name w:val="D37079102B9D412DA94097C6D566663B"/>
  </w:style>
  <w:style w:type="paragraph" w:customStyle="1" w:styleId="C68D93EF892E4ABBB39599615B281E48">
    <w:name w:val="C68D93EF892E4ABBB39599615B281E48"/>
  </w:style>
  <w:style w:type="paragraph" w:customStyle="1" w:styleId="FF5BC0D55C0C4518BDD1ED4B6FCC91A4">
    <w:name w:val="FF5BC0D55C0C4518BDD1ED4B6FCC91A4"/>
  </w:style>
  <w:style w:type="paragraph" w:customStyle="1" w:styleId="80D307BCA89B4897BE444876399E4087">
    <w:name w:val="80D307BCA89B4897BE444876399E4087"/>
  </w:style>
  <w:style w:type="paragraph" w:customStyle="1" w:styleId="C6E54DA8B873410CBB7D628EA97C50C9">
    <w:name w:val="C6E54DA8B873410CBB7D628EA97C50C9"/>
  </w:style>
  <w:style w:type="paragraph" w:customStyle="1" w:styleId="7EB25B073BBE43D29066F751950E96F1">
    <w:name w:val="7EB25B073BBE43D29066F751950E96F1"/>
  </w:style>
  <w:style w:type="paragraph" w:customStyle="1" w:styleId="8E453F71B10E4D84883F66569FC4F861">
    <w:name w:val="8E453F71B10E4D84883F66569FC4F861"/>
    <w:rsid w:val="00A20236"/>
  </w:style>
  <w:style w:type="paragraph" w:customStyle="1" w:styleId="EC4733DDD8ED46108BF1A697AA673590">
    <w:name w:val="EC4733DDD8ED46108BF1A697AA673590"/>
    <w:rsid w:val="00A20236"/>
  </w:style>
  <w:style w:type="paragraph" w:customStyle="1" w:styleId="DD15378D184C42458705B47E2D22CDA9">
    <w:name w:val="DD15378D184C42458705B47E2D22CDA9"/>
    <w:rsid w:val="00A20236"/>
  </w:style>
  <w:style w:type="paragraph" w:customStyle="1" w:styleId="7E77C950FB0D4675AD59ECCBEF22199A">
    <w:name w:val="7E77C950FB0D4675AD59ECCBEF22199A"/>
    <w:rsid w:val="00A20236"/>
  </w:style>
  <w:style w:type="paragraph" w:customStyle="1" w:styleId="67BAC8EA6B254E5D8FBE1CF1E419B711">
    <w:name w:val="67BAC8EA6B254E5D8FBE1CF1E419B711"/>
    <w:rsid w:val="00A20236"/>
  </w:style>
  <w:style w:type="paragraph" w:customStyle="1" w:styleId="DB28270894E44E4CBEF2C30AF6FC22E7">
    <w:name w:val="DB28270894E44E4CBEF2C30AF6FC22E7"/>
    <w:rsid w:val="00A20236"/>
  </w:style>
  <w:style w:type="paragraph" w:customStyle="1" w:styleId="B28F0E4C5BFF4748B16AAAB8FB067603">
    <w:name w:val="B28F0E4C5BFF4748B16AAAB8FB067603"/>
    <w:rsid w:val="00A20236"/>
  </w:style>
  <w:style w:type="paragraph" w:customStyle="1" w:styleId="B75270C17C254BF4B11238D34962962C">
    <w:name w:val="B75270C17C254BF4B11238D34962962C"/>
    <w:rsid w:val="00A20236"/>
  </w:style>
  <w:style w:type="paragraph" w:customStyle="1" w:styleId="FF863A4DDD00499DB9445BE02FAC3B45">
    <w:name w:val="FF863A4DDD00499DB9445BE02FAC3B45"/>
    <w:rsid w:val="00A20236"/>
  </w:style>
  <w:style w:type="paragraph" w:customStyle="1" w:styleId="387FE900B4E5433DA41007F707FDBD66">
    <w:name w:val="387FE900B4E5433DA41007F707FDBD66"/>
    <w:rsid w:val="00A20236"/>
  </w:style>
  <w:style w:type="paragraph" w:customStyle="1" w:styleId="941A1343B3124F1DB294CB31C06ED063">
    <w:name w:val="941A1343B3124F1DB294CB31C06ED063"/>
    <w:rsid w:val="00A20236"/>
  </w:style>
  <w:style w:type="paragraph" w:customStyle="1" w:styleId="7F201751FB014CF48470122FDE1A7668">
    <w:name w:val="7F201751FB014CF48470122FDE1A7668"/>
    <w:rsid w:val="00A20236"/>
  </w:style>
  <w:style w:type="paragraph" w:customStyle="1" w:styleId="F1F03FDD27744799A7992800FC028C40">
    <w:name w:val="F1F03FDD27744799A7992800FC028C40"/>
    <w:rsid w:val="00A20236"/>
  </w:style>
  <w:style w:type="paragraph" w:customStyle="1" w:styleId="A52F173FE06C44F39CF4AF547513887E">
    <w:name w:val="A52F173FE06C44F39CF4AF547513887E"/>
    <w:rsid w:val="00A20236"/>
  </w:style>
  <w:style w:type="paragraph" w:customStyle="1" w:styleId="BA70D0D07521497785D9664BB2BE1685">
    <w:name w:val="BA70D0D07521497785D9664BB2BE1685"/>
    <w:rsid w:val="00A20236"/>
  </w:style>
  <w:style w:type="paragraph" w:customStyle="1" w:styleId="300861F33BDD4BC7B40D92FCFEF61E55">
    <w:name w:val="300861F33BDD4BC7B40D92FCFEF61E55"/>
    <w:rsid w:val="00A20236"/>
  </w:style>
  <w:style w:type="paragraph" w:customStyle="1" w:styleId="95E590837E3740319A526B30AB2DBC33">
    <w:name w:val="95E590837E3740319A526B30AB2DBC33"/>
    <w:rsid w:val="00A20236"/>
  </w:style>
  <w:style w:type="paragraph" w:customStyle="1" w:styleId="7E68F35A0753493A912C5ED575644565">
    <w:name w:val="7E68F35A0753493A912C5ED575644565"/>
    <w:rsid w:val="00A20236"/>
  </w:style>
  <w:style w:type="paragraph" w:customStyle="1" w:styleId="7FA7F7369BAA4181A692CB8F0E322EB7">
    <w:name w:val="7FA7F7369BAA4181A692CB8F0E322EB7"/>
    <w:rsid w:val="00A20236"/>
  </w:style>
  <w:style w:type="paragraph" w:customStyle="1" w:styleId="1AC75FC6E7D24B8084DDE1CD5041C689">
    <w:name w:val="1AC75FC6E7D24B8084DDE1CD5041C689"/>
    <w:rsid w:val="00A20236"/>
  </w:style>
  <w:style w:type="paragraph" w:customStyle="1" w:styleId="322E17B666A545E2A4C5AA6510536894">
    <w:name w:val="322E17B666A545E2A4C5AA6510536894"/>
    <w:rsid w:val="00A20236"/>
  </w:style>
  <w:style w:type="paragraph" w:customStyle="1" w:styleId="2F44EF78BC9846488F13270CC7101F6D">
    <w:name w:val="2F44EF78BC9846488F13270CC7101F6D"/>
    <w:rsid w:val="00A20236"/>
  </w:style>
  <w:style w:type="paragraph" w:customStyle="1" w:styleId="5EB4FBD2CBD04B64ACF705ED0577F6D3">
    <w:name w:val="5EB4FBD2CBD04B64ACF705ED0577F6D3"/>
    <w:rsid w:val="00A20236"/>
  </w:style>
  <w:style w:type="paragraph" w:customStyle="1" w:styleId="EA27BFDCB27045778623F5CD6EBF7B75">
    <w:name w:val="EA27BFDCB27045778623F5CD6EBF7B75"/>
    <w:rsid w:val="00A20236"/>
  </w:style>
  <w:style w:type="paragraph" w:customStyle="1" w:styleId="C349AA776B6B477D8191C8E87ECE1379">
    <w:name w:val="C349AA776B6B477D8191C8E87ECE1379"/>
    <w:rsid w:val="00A20236"/>
  </w:style>
  <w:style w:type="paragraph" w:customStyle="1" w:styleId="5F6B14793259476CA9A389AD134F498E">
    <w:name w:val="5F6B14793259476CA9A389AD134F498E"/>
    <w:rsid w:val="00A20236"/>
  </w:style>
  <w:style w:type="paragraph" w:customStyle="1" w:styleId="40582693C9E34562BE31BBDF2BF36A15">
    <w:name w:val="40582693C9E34562BE31BBDF2BF36A15"/>
    <w:rsid w:val="00A20236"/>
  </w:style>
  <w:style w:type="paragraph" w:customStyle="1" w:styleId="248E2F1F99DA4273955D1717A33DC925">
    <w:name w:val="248E2F1F99DA4273955D1717A33DC925"/>
    <w:rsid w:val="00A20236"/>
  </w:style>
  <w:style w:type="paragraph" w:customStyle="1" w:styleId="2CAD9017EA604A979CFC968D9A971988">
    <w:name w:val="2CAD9017EA604A979CFC968D9A971988"/>
    <w:rsid w:val="00A20236"/>
  </w:style>
  <w:style w:type="paragraph" w:customStyle="1" w:styleId="8D99C83D4A3F4EEA95397D2FC69FA3D9">
    <w:name w:val="8D99C83D4A3F4EEA95397D2FC69FA3D9"/>
    <w:rsid w:val="00A20236"/>
  </w:style>
  <w:style w:type="paragraph" w:customStyle="1" w:styleId="0FA453B9A51C486BB09D0FF376EAAFFA">
    <w:name w:val="0FA453B9A51C486BB09D0FF376EAAFFA"/>
    <w:rsid w:val="00A20236"/>
  </w:style>
  <w:style w:type="paragraph" w:customStyle="1" w:styleId="65CD2BD796EF4C8B985DCE72B0215C48">
    <w:name w:val="65CD2BD796EF4C8B985DCE72B0215C48"/>
    <w:rsid w:val="00A20236"/>
  </w:style>
  <w:style w:type="paragraph" w:customStyle="1" w:styleId="F66A7B4F2F3444FF8B379CF259F0713B">
    <w:name w:val="F66A7B4F2F3444FF8B379CF259F0713B"/>
    <w:rsid w:val="00A20236"/>
  </w:style>
  <w:style w:type="paragraph" w:customStyle="1" w:styleId="04D0343AF16C4FFCB71CD26F07E4B6E5">
    <w:name w:val="04D0343AF16C4FFCB71CD26F07E4B6E5"/>
    <w:rsid w:val="00A20236"/>
  </w:style>
  <w:style w:type="paragraph" w:customStyle="1" w:styleId="0081FC2DF707483C9AC72C83E72BC498">
    <w:name w:val="0081FC2DF707483C9AC72C83E72BC498"/>
    <w:rsid w:val="00A20236"/>
  </w:style>
  <w:style w:type="paragraph" w:customStyle="1" w:styleId="A04421F5116C4F07A78711129433D934">
    <w:name w:val="A04421F5116C4F07A78711129433D934"/>
    <w:rsid w:val="00A20236"/>
  </w:style>
  <w:style w:type="paragraph" w:customStyle="1" w:styleId="18588B54342F4FBABA89B90080E9B71E">
    <w:name w:val="18588B54342F4FBABA89B90080E9B71E"/>
    <w:rsid w:val="00A20236"/>
  </w:style>
  <w:style w:type="paragraph" w:customStyle="1" w:styleId="9D51C2DC470A49C2A99B0C88938B2418">
    <w:name w:val="9D51C2DC470A49C2A99B0C88938B2418"/>
    <w:rsid w:val="00A20236"/>
  </w:style>
  <w:style w:type="paragraph" w:customStyle="1" w:styleId="64D293AE49354A209494B5E0170429A4">
    <w:name w:val="64D293AE49354A209494B5E0170429A4"/>
    <w:rsid w:val="00A20236"/>
  </w:style>
  <w:style w:type="paragraph" w:customStyle="1" w:styleId="BDF105EE7E564435A56BE2E7B5777A8E">
    <w:name w:val="BDF105EE7E564435A56BE2E7B5777A8E"/>
    <w:rsid w:val="00A20236"/>
  </w:style>
  <w:style w:type="paragraph" w:customStyle="1" w:styleId="3461691E31A241329C79B1C6A950F079">
    <w:name w:val="3461691E31A241329C79B1C6A950F079"/>
    <w:rsid w:val="00A202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369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Venkatesh</dc:creator>
  <cp:keywords/>
  <dc:description/>
  <cp:lastModifiedBy>Vaishali Venkatesan</cp:lastModifiedBy>
  <cp:revision>13</cp:revision>
  <dcterms:created xsi:type="dcterms:W3CDTF">2018-08-24T20:17:00Z</dcterms:created>
  <dcterms:modified xsi:type="dcterms:W3CDTF">2018-10-05T00:32:00Z</dcterms:modified>
  <cp:category/>
</cp:coreProperties>
</file>